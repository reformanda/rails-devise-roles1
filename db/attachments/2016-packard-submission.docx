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90" w:rsidRDefault="00DA3490" w:rsidP="00E22182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Administrative Information</w:t>
      </w:r>
    </w:p>
    <w:p w:rsidR="007826D8" w:rsidRPr="007826D8" w:rsidRDefault="007826D8" w:rsidP="007826D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4E01EF" w:rsidRDefault="004E01EF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Award coordinator POC</w:t>
      </w:r>
    </w:p>
    <w:p w:rsidR="004E01EF" w:rsidRPr="00DA3490" w:rsidRDefault="004E01EF" w:rsidP="004E01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Name:</w:t>
      </w:r>
    </w:p>
    <w:p w:rsidR="004E01EF" w:rsidRPr="00DA3490" w:rsidRDefault="004E01EF" w:rsidP="004E01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Telephone:</w:t>
      </w:r>
    </w:p>
    <w:p w:rsidR="004E01EF" w:rsidRDefault="004E01EF" w:rsidP="004E01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E-mail:</w:t>
      </w:r>
    </w:p>
    <w:p w:rsidR="004E01EF" w:rsidRDefault="004E01EF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</w:p>
    <w:p w:rsidR="00DA3490" w:rsidRPr="007826D8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Organization, Group, or Team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Name: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Mailing Address: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Address (continued):</w:t>
      </w:r>
    </w:p>
    <w:p w:rsid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City:</w:t>
      </w:r>
      <w:r w:rsidR="007826D8">
        <w:rPr>
          <w:rFonts w:ascii="Times New Roman" w:hAnsi="Times New Roman"/>
          <w:sz w:val="24"/>
          <w:szCs w:val="24"/>
        </w:rPr>
        <w:tab/>
      </w:r>
      <w:r w:rsidR="007826D8">
        <w:rPr>
          <w:rFonts w:ascii="Times New Roman" w:hAnsi="Times New Roman"/>
          <w:sz w:val="24"/>
          <w:szCs w:val="24"/>
        </w:rPr>
        <w:tab/>
      </w:r>
      <w:r w:rsidR="007826D8">
        <w:rPr>
          <w:rFonts w:ascii="Times New Roman" w:hAnsi="Times New Roman"/>
          <w:sz w:val="24"/>
          <w:szCs w:val="24"/>
        </w:rPr>
        <w:tab/>
      </w:r>
      <w:r w:rsidR="007826D8">
        <w:rPr>
          <w:rFonts w:ascii="Times New Roman" w:hAnsi="Times New Roman"/>
          <w:sz w:val="24"/>
          <w:szCs w:val="24"/>
        </w:rPr>
        <w:tab/>
      </w:r>
      <w:r w:rsidR="007826D8">
        <w:rPr>
          <w:rFonts w:ascii="Times New Roman" w:hAnsi="Times New Roman"/>
          <w:sz w:val="24"/>
          <w:szCs w:val="24"/>
        </w:rPr>
        <w:tab/>
        <w:t xml:space="preserve">State: </w:t>
      </w:r>
      <w:r w:rsidR="007826D8">
        <w:rPr>
          <w:rFonts w:ascii="Times New Roman" w:hAnsi="Times New Roman"/>
          <w:sz w:val="24"/>
          <w:szCs w:val="24"/>
        </w:rPr>
        <w:tab/>
      </w:r>
      <w:r w:rsidR="007826D8">
        <w:rPr>
          <w:rFonts w:ascii="Times New Roman" w:hAnsi="Times New Roman"/>
          <w:sz w:val="24"/>
          <w:szCs w:val="24"/>
        </w:rPr>
        <w:tab/>
      </w:r>
      <w:r w:rsidR="007826D8">
        <w:rPr>
          <w:rFonts w:ascii="Times New Roman" w:hAnsi="Times New Roman"/>
          <w:sz w:val="24"/>
          <w:szCs w:val="24"/>
        </w:rPr>
        <w:tab/>
        <w:t>Zip:</w:t>
      </w:r>
    </w:p>
    <w:p w:rsidR="007826D8" w:rsidRPr="00DA3490" w:rsidRDefault="007826D8" w:rsidP="00DA3490">
      <w:pPr>
        <w:pStyle w:val="NoSpacing"/>
        <w:rPr>
          <w:rFonts w:ascii="Times New Roman" w:hAnsi="Times New Roman"/>
          <w:sz w:val="24"/>
          <w:szCs w:val="24"/>
        </w:rPr>
      </w:pPr>
    </w:p>
    <w:p w:rsidR="00DA3490" w:rsidRPr="007826D8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 xml:space="preserve">Primary </w:t>
      </w:r>
      <w:r w:rsidR="004E01EF">
        <w:rPr>
          <w:rFonts w:ascii="Times New Roman" w:hAnsi="Times New Roman"/>
          <w:b/>
          <w:sz w:val="24"/>
          <w:szCs w:val="24"/>
        </w:rPr>
        <w:t xml:space="preserve">Organization </w:t>
      </w:r>
      <w:r w:rsidRPr="007826D8">
        <w:rPr>
          <w:rFonts w:ascii="Times New Roman" w:hAnsi="Times New Roman"/>
          <w:b/>
          <w:sz w:val="24"/>
          <w:szCs w:val="24"/>
        </w:rPr>
        <w:t>Point of Contact (POC)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Name: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Title: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Telephone:</w:t>
      </w:r>
    </w:p>
    <w:p w:rsid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E-mail:</w:t>
      </w:r>
    </w:p>
    <w:p w:rsidR="007826D8" w:rsidRPr="00DA3490" w:rsidRDefault="007826D8" w:rsidP="00DA3490">
      <w:pPr>
        <w:pStyle w:val="NoSpacing"/>
        <w:rPr>
          <w:rFonts w:ascii="Times New Roman" w:hAnsi="Times New Roman"/>
          <w:sz w:val="24"/>
          <w:szCs w:val="24"/>
        </w:rPr>
      </w:pPr>
    </w:p>
    <w:p w:rsidR="00DA3490" w:rsidRPr="007826D8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Alternate POC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Name: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Title:</w:t>
      </w:r>
    </w:p>
    <w:p w:rsidR="00DA3490" w:rsidRP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Telephone:</w:t>
      </w:r>
    </w:p>
    <w:p w:rsidR="00DA3490" w:rsidRDefault="00DA3490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>E-mail:</w:t>
      </w:r>
    </w:p>
    <w:p w:rsidR="007826D8" w:rsidRPr="00DA3490" w:rsidRDefault="007826D8" w:rsidP="007826D8">
      <w:pPr>
        <w:pStyle w:val="NoSpacing"/>
        <w:ind w:firstLine="360"/>
        <w:rPr>
          <w:rFonts w:ascii="Times New Roman" w:hAnsi="Times New Roman"/>
          <w:sz w:val="24"/>
          <w:szCs w:val="24"/>
        </w:rPr>
      </w:pPr>
    </w:p>
    <w:p w:rsidR="00DA3490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Current Number of Employees:</w:t>
      </w:r>
    </w:p>
    <w:p w:rsidR="007826D8" w:rsidRDefault="007826D8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826D8" w:rsidRPr="007826D8" w:rsidRDefault="007826D8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A3490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Your organization, group, or team's mission statement:</w:t>
      </w:r>
    </w:p>
    <w:p w:rsidR="007826D8" w:rsidRDefault="007826D8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826D8" w:rsidRPr="007826D8" w:rsidRDefault="007826D8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A3490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Brief description of your organizational structure:</w:t>
      </w:r>
    </w:p>
    <w:p w:rsidR="007826D8" w:rsidRDefault="007826D8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A3490" w:rsidRPr="007826D8" w:rsidRDefault="00DA3490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A3490" w:rsidRPr="007826D8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Chain of command to whom your organization, group, or team reports:</w:t>
      </w:r>
    </w:p>
    <w:p w:rsidR="00DA3490" w:rsidRDefault="00DA3490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826D8" w:rsidRPr="007826D8" w:rsidRDefault="007826D8" w:rsidP="00DA349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A3490" w:rsidRPr="007826D8" w:rsidRDefault="00DA3490" w:rsidP="00E22182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t>Names and position titles of individual(s) contributing to organization, group, or team:</w:t>
      </w:r>
    </w:p>
    <w:p w:rsidR="00DA3490" w:rsidRDefault="00DA3490" w:rsidP="00DA3490">
      <w:pPr>
        <w:pStyle w:val="NoSpacing"/>
        <w:rPr>
          <w:rFonts w:ascii="Times New Roman" w:hAnsi="Times New Roman"/>
          <w:sz w:val="24"/>
          <w:szCs w:val="24"/>
        </w:rPr>
      </w:pPr>
    </w:p>
    <w:p w:rsidR="007826D8" w:rsidRDefault="007826D8" w:rsidP="00DA3490">
      <w:pPr>
        <w:pStyle w:val="NoSpacing"/>
        <w:rPr>
          <w:rFonts w:ascii="Times New Roman" w:hAnsi="Times New Roman"/>
          <w:sz w:val="24"/>
          <w:szCs w:val="24"/>
        </w:rPr>
      </w:pPr>
    </w:p>
    <w:p w:rsidR="00485879" w:rsidRDefault="00485879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A3490" w:rsidRDefault="00DA3490" w:rsidP="00E22182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lastRenderedPageBreak/>
        <w:t>Award Narrative</w:t>
      </w:r>
    </w:p>
    <w:p w:rsidR="007826D8" w:rsidRPr="007826D8" w:rsidRDefault="007826D8" w:rsidP="007826D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DA3490" w:rsidRPr="00DA3490" w:rsidRDefault="004E01EF" w:rsidP="00DA34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(Two</w:t>
      </w:r>
      <w:r w:rsidR="00DA3490" w:rsidRPr="00DA3490">
        <w:rPr>
          <w:rFonts w:ascii="Times New Roman" w:hAnsi="Times New Roman"/>
          <w:sz w:val="24"/>
          <w:szCs w:val="24"/>
        </w:rPr>
        <w:t xml:space="preserve"> pages maximum, 12-point Times New Roman, based on criteria described herein)</w:t>
      </w:r>
    </w:p>
    <w:p w:rsidR="00485879" w:rsidRDefault="00485879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A3490" w:rsidRDefault="00DA3490" w:rsidP="00E22182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826D8">
        <w:rPr>
          <w:rFonts w:ascii="Times New Roman" w:hAnsi="Times New Roman"/>
          <w:b/>
          <w:sz w:val="24"/>
          <w:szCs w:val="24"/>
        </w:rPr>
        <w:lastRenderedPageBreak/>
        <w:t>Award Citation Abstract</w:t>
      </w:r>
    </w:p>
    <w:p w:rsidR="007826D8" w:rsidRPr="007826D8" w:rsidRDefault="007826D8" w:rsidP="007826D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DA3490" w:rsidRPr="00DA3490" w:rsidRDefault="00DA3490" w:rsidP="00DA3490">
      <w:pPr>
        <w:pStyle w:val="NoSpacing"/>
        <w:rPr>
          <w:rFonts w:ascii="Times New Roman" w:hAnsi="Times New Roman"/>
          <w:sz w:val="24"/>
          <w:szCs w:val="24"/>
        </w:rPr>
      </w:pPr>
      <w:r w:rsidRPr="00DA3490">
        <w:rPr>
          <w:rFonts w:ascii="Times New Roman" w:hAnsi="Times New Roman"/>
          <w:sz w:val="24"/>
          <w:szCs w:val="24"/>
        </w:rPr>
        <w:t xml:space="preserve">(Maximum </w:t>
      </w:r>
      <w:r w:rsidR="004E01EF">
        <w:rPr>
          <w:rFonts w:ascii="Times New Roman" w:hAnsi="Times New Roman"/>
          <w:sz w:val="24"/>
          <w:szCs w:val="24"/>
        </w:rPr>
        <w:t>3</w:t>
      </w:r>
      <w:r w:rsidRPr="00DA3490">
        <w:rPr>
          <w:rFonts w:ascii="Times New Roman" w:hAnsi="Times New Roman"/>
          <w:sz w:val="24"/>
          <w:szCs w:val="24"/>
        </w:rPr>
        <w:t>00 word summary that will be placed in award program for winning teams)</w:t>
      </w:r>
    </w:p>
    <w:p w:rsidR="00DA3490" w:rsidRPr="00DA3490" w:rsidRDefault="00DA3490" w:rsidP="00DA3490">
      <w:pPr>
        <w:pStyle w:val="NoSpacing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DA3490" w:rsidRPr="00DA3490" w:rsidSect="00215F15"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E83" w:rsidRDefault="007C4E83">
      <w:r>
        <w:separator/>
      </w:r>
    </w:p>
  </w:endnote>
  <w:endnote w:type="continuationSeparator" w:id="0">
    <w:p w:rsidR="007C4E83" w:rsidRDefault="007C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E83" w:rsidRDefault="007C4E83">
      <w:r>
        <w:separator/>
      </w:r>
    </w:p>
  </w:footnote>
  <w:footnote w:type="continuationSeparator" w:id="0">
    <w:p w:rsidR="007C4E83" w:rsidRDefault="007C4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C54"/>
    <w:multiLevelType w:val="singleLevel"/>
    <w:tmpl w:val="5C0EF5B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D8647E8"/>
    <w:multiLevelType w:val="hybridMultilevel"/>
    <w:tmpl w:val="A12C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449B"/>
    <w:multiLevelType w:val="hybridMultilevel"/>
    <w:tmpl w:val="ECD2C7AC"/>
    <w:lvl w:ilvl="0" w:tplc="9D520186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E41FFF"/>
    <w:multiLevelType w:val="hybridMultilevel"/>
    <w:tmpl w:val="521AFF94"/>
    <w:lvl w:ilvl="0" w:tplc="7710160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945E9"/>
    <w:multiLevelType w:val="hybridMultilevel"/>
    <w:tmpl w:val="90548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31832"/>
    <w:multiLevelType w:val="hybridMultilevel"/>
    <w:tmpl w:val="D6980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564FC"/>
    <w:multiLevelType w:val="hybridMultilevel"/>
    <w:tmpl w:val="BBAC3B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50F68"/>
    <w:multiLevelType w:val="hybridMultilevel"/>
    <w:tmpl w:val="B110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7733B"/>
    <w:multiLevelType w:val="hybridMultilevel"/>
    <w:tmpl w:val="A07A069E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F39E2"/>
    <w:multiLevelType w:val="hybridMultilevel"/>
    <w:tmpl w:val="85628E0E"/>
    <w:lvl w:ilvl="0" w:tplc="842C21B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7305E"/>
    <w:multiLevelType w:val="hybridMultilevel"/>
    <w:tmpl w:val="9F26DBBA"/>
    <w:lvl w:ilvl="0" w:tplc="2C82EAA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44663"/>
    <w:multiLevelType w:val="hybridMultilevel"/>
    <w:tmpl w:val="582C21C0"/>
    <w:lvl w:ilvl="0" w:tplc="ED5A1FE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F786E"/>
    <w:multiLevelType w:val="hybridMultilevel"/>
    <w:tmpl w:val="B36240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2734A4"/>
    <w:multiLevelType w:val="hybridMultilevel"/>
    <w:tmpl w:val="D602C4A2"/>
    <w:lvl w:ilvl="0" w:tplc="91F00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05672D"/>
    <w:multiLevelType w:val="hybridMultilevel"/>
    <w:tmpl w:val="EAF2C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04BD2"/>
    <w:multiLevelType w:val="hybridMultilevel"/>
    <w:tmpl w:val="BCD4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217DF"/>
    <w:multiLevelType w:val="hybridMultilevel"/>
    <w:tmpl w:val="95E4A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2049"/>
    <w:multiLevelType w:val="hybridMultilevel"/>
    <w:tmpl w:val="8BEE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D5C08"/>
    <w:multiLevelType w:val="hybridMultilevel"/>
    <w:tmpl w:val="FAD44DFE"/>
    <w:lvl w:ilvl="0" w:tplc="2C82EA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567314"/>
    <w:multiLevelType w:val="hybridMultilevel"/>
    <w:tmpl w:val="35CE7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A5A23"/>
    <w:multiLevelType w:val="hybridMultilevel"/>
    <w:tmpl w:val="7B12F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77E34"/>
    <w:multiLevelType w:val="hybridMultilevel"/>
    <w:tmpl w:val="E9F8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04C5B"/>
    <w:multiLevelType w:val="hybridMultilevel"/>
    <w:tmpl w:val="3956E138"/>
    <w:lvl w:ilvl="0" w:tplc="671C2F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16"/>
  </w:num>
  <w:num w:numId="13">
    <w:abstractNumId w:val="18"/>
  </w:num>
  <w:num w:numId="14">
    <w:abstractNumId w:val="10"/>
  </w:num>
  <w:num w:numId="15">
    <w:abstractNumId w:val="17"/>
  </w:num>
  <w:num w:numId="16">
    <w:abstractNumId w:val="21"/>
  </w:num>
  <w:num w:numId="17">
    <w:abstractNumId w:val="14"/>
  </w:num>
  <w:num w:numId="18">
    <w:abstractNumId w:val="7"/>
  </w:num>
  <w:num w:numId="19">
    <w:abstractNumId w:val="20"/>
  </w:num>
  <w:num w:numId="20">
    <w:abstractNumId w:val="19"/>
  </w:num>
  <w:num w:numId="21">
    <w:abstractNumId w:val="3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CE1"/>
    <w:rsid w:val="00013FD7"/>
    <w:rsid w:val="000309D2"/>
    <w:rsid w:val="00042BE4"/>
    <w:rsid w:val="00062371"/>
    <w:rsid w:val="00070699"/>
    <w:rsid w:val="000760A6"/>
    <w:rsid w:val="0008528E"/>
    <w:rsid w:val="000B2666"/>
    <w:rsid w:val="000B30C2"/>
    <w:rsid w:val="000B5C45"/>
    <w:rsid w:val="000E3838"/>
    <w:rsid w:val="000E4A47"/>
    <w:rsid w:val="001156CE"/>
    <w:rsid w:val="0012180A"/>
    <w:rsid w:val="001259FE"/>
    <w:rsid w:val="00135C41"/>
    <w:rsid w:val="0015570D"/>
    <w:rsid w:val="00160DAC"/>
    <w:rsid w:val="00175F39"/>
    <w:rsid w:val="00183603"/>
    <w:rsid w:val="00186962"/>
    <w:rsid w:val="00186ACE"/>
    <w:rsid w:val="00187DF0"/>
    <w:rsid w:val="001949D7"/>
    <w:rsid w:val="001A3794"/>
    <w:rsid w:val="001B2F10"/>
    <w:rsid w:val="001C5295"/>
    <w:rsid w:val="001D57A1"/>
    <w:rsid w:val="00213F61"/>
    <w:rsid w:val="00215F15"/>
    <w:rsid w:val="00241738"/>
    <w:rsid w:val="00245876"/>
    <w:rsid w:val="00280341"/>
    <w:rsid w:val="00281E31"/>
    <w:rsid w:val="00297BC6"/>
    <w:rsid w:val="002A3F42"/>
    <w:rsid w:val="002D344F"/>
    <w:rsid w:val="002D3F75"/>
    <w:rsid w:val="00304FD7"/>
    <w:rsid w:val="003136FB"/>
    <w:rsid w:val="0031789B"/>
    <w:rsid w:val="003251B4"/>
    <w:rsid w:val="003336F4"/>
    <w:rsid w:val="00334EA1"/>
    <w:rsid w:val="00355D41"/>
    <w:rsid w:val="00367121"/>
    <w:rsid w:val="003D7CE4"/>
    <w:rsid w:val="00404184"/>
    <w:rsid w:val="00404F24"/>
    <w:rsid w:val="00405B44"/>
    <w:rsid w:val="00485879"/>
    <w:rsid w:val="00491F76"/>
    <w:rsid w:val="004A278D"/>
    <w:rsid w:val="004B3678"/>
    <w:rsid w:val="004B73AB"/>
    <w:rsid w:val="004D00F6"/>
    <w:rsid w:val="004E01EF"/>
    <w:rsid w:val="004F1790"/>
    <w:rsid w:val="00524613"/>
    <w:rsid w:val="0053020D"/>
    <w:rsid w:val="005426A1"/>
    <w:rsid w:val="00560A89"/>
    <w:rsid w:val="00580DC6"/>
    <w:rsid w:val="0059681E"/>
    <w:rsid w:val="005A1148"/>
    <w:rsid w:val="005A7494"/>
    <w:rsid w:val="005B1671"/>
    <w:rsid w:val="005C1033"/>
    <w:rsid w:val="005C2F32"/>
    <w:rsid w:val="005C32C7"/>
    <w:rsid w:val="005D39D2"/>
    <w:rsid w:val="005D69AF"/>
    <w:rsid w:val="005D726E"/>
    <w:rsid w:val="005E555F"/>
    <w:rsid w:val="00601FBA"/>
    <w:rsid w:val="00631488"/>
    <w:rsid w:val="006674B6"/>
    <w:rsid w:val="00667E0F"/>
    <w:rsid w:val="0069002C"/>
    <w:rsid w:val="006C492C"/>
    <w:rsid w:val="006F5202"/>
    <w:rsid w:val="006F6C20"/>
    <w:rsid w:val="007123AA"/>
    <w:rsid w:val="00712C90"/>
    <w:rsid w:val="007367DA"/>
    <w:rsid w:val="00765000"/>
    <w:rsid w:val="00777EBA"/>
    <w:rsid w:val="007826D8"/>
    <w:rsid w:val="007C1A53"/>
    <w:rsid w:val="007C4E83"/>
    <w:rsid w:val="007C799F"/>
    <w:rsid w:val="007D5A96"/>
    <w:rsid w:val="007D5AE3"/>
    <w:rsid w:val="007E16C1"/>
    <w:rsid w:val="007E458C"/>
    <w:rsid w:val="008152BE"/>
    <w:rsid w:val="0082165A"/>
    <w:rsid w:val="00824E6E"/>
    <w:rsid w:val="00855AEB"/>
    <w:rsid w:val="00866F28"/>
    <w:rsid w:val="00880289"/>
    <w:rsid w:val="008829A7"/>
    <w:rsid w:val="00885FC7"/>
    <w:rsid w:val="008A06F5"/>
    <w:rsid w:val="008C73BF"/>
    <w:rsid w:val="008D56E4"/>
    <w:rsid w:val="008F2821"/>
    <w:rsid w:val="008F362C"/>
    <w:rsid w:val="0090729B"/>
    <w:rsid w:val="00912DB2"/>
    <w:rsid w:val="0097715C"/>
    <w:rsid w:val="00980DDA"/>
    <w:rsid w:val="00987CE1"/>
    <w:rsid w:val="009A68DD"/>
    <w:rsid w:val="009D703F"/>
    <w:rsid w:val="00A159B8"/>
    <w:rsid w:val="00A172D1"/>
    <w:rsid w:val="00A21F6A"/>
    <w:rsid w:val="00A4396B"/>
    <w:rsid w:val="00A77FD6"/>
    <w:rsid w:val="00AB5B0B"/>
    <w:rsid w:val="00AC0397"/>
    <w:rsid w:val="00AC38CF"/>
    <w:rsid w:val="00AD3D40"/>
    <w:rsid w:val="00B369C5"/>
    <w:rsid w:val="00B54B7D"/>
    <w:rsid w:val="00B9651B"/>
    <w:rsid w:val="00BC58EF"/>
    <w:rsid w:val="00BC6A79"/>
    <w:rsid w:val="00BE1154"/>
    <w:rsid w:val="00BF24ED"/>
    <w:rsid w:val="00BF379B"/>
    <w:rsid w:val="00BF3FE1"/>
    <w:rsid w:val="00C0633C"/>
    <w:rsid w:val="00C1320D"/>
    <w:rsid w:val="00C169A0"/>
    <w:rsid w:val="00C26EB0"/>
    <w:rsid w:val="00C41D1B"/>
    <w:rsid w:val="00C81440"/>
    <w:rsid w:val="00C83B6C"/>
    <w:rsid w:val="00C845E6"/>
    <w:rsid w:val="00C91D67"/>
    <w:rsid w:val="00CA147A"/>
    <w:rsid w:val="00CA3F03"/>
    <w:rsid w:val="00CA4B82"/>
    <w:rsid w:val="00CA6AE4"/>
    <w:rsid w:val="00CD01D5"/>
    <w:rsid w:val="00CF2F25"/>
    <w:rsid w:val="00D130BD"/>
    <w:rsid w:val="00D4681D"/>
    <w:rsid w:val="00D650B3"/>
    <w:rsid w:val="00D87D0E"/>
    <w:rsid w:val="00DA3490"/>
    <w:rsid w:val="00DD2E03"/>
    <w:rsid w:val="00DD4127"/>
    <w:rsid w:val="00DF041E"/>
    <w:rsid w:val="00DF7B74"/>
    <w:rsid w:val="00E11412"/>
    <w:rsid w:val="00E22182"/>
    <w:rsid w:val="00E36A12"/>
    <w:rsid w:val="00E5713C"/>
    <w:rsid w:val="00E6036F"/>
    <w:rsid w:val="00E71EAB"/>
    <w:rsid w:val="00E72A67"/>
    <w:rsid w:val="00E93E19"/>
    <w:rsid w:val="00EA05A4"/>
    <w:rsid w:val="00EA6917"/>
    <w:rsid w:val="00ED2F1C"/>
    <w:rsid w:val="00F04D6C"/>
    <w:rsid w:val="00F20A8C"/>
    <w:rsid w:val="00F33371"/>
    <w:rsid w:val="00F41FB2"/>
    <w:rsid w:val="00F50198"/>
    <w:rsid w:val="00F644C5"/>
    <w:rsid w:val="00F65BE9"/>
    <w:rsid w:val="00F75CAC"/>
    <w:rsid w:val="00F9749E"/>
    <w:rsid w:val="00FA0008"/>
    <w:rsid w:val="00FA6D82"/>
    <w:rsid w:val="00FB441A"/>
    <w:rsid w:val="00FB5B3A"/>
    <w:rsid w:val="00F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68BC3F8-B639-486A-9687-52E26802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20D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C1320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20D"/>
    <w:pPr>
      <w:keepNext/>
      <w:ind w:left="720"/>
      <w:outlineLvl w:val="1"/>
    </w:pPr>
    <w:rPr>
      <w:b/>
      <w:color w:val="00008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320D"/>
    <w:pPr>
      <w:jc w:val="center"/>
    </w:pPr>
    <w:rPr>
      <w:rFonts w:ascii="Helvetica" w:hAnsi="Helvetica"/>
      <w:b/>
      <w:bCs/>
    </w:rPr>
  </w:style>
  <w:style w:type="paragraph" w:styleId="Subtitle">
    <w:name w:val="Subtitle"/>
    <w:basedOn w:val="Normal"/>
    <w:qFormat/>
    <w:rsid w:val="00C1320D"/>
    <w:pPr>
      <w:jc w:val="center"/>
    </w:pPr>
    <w:rPr>
      <w:rFonts w:ascii="Helvetica" w:hAnsi="Helvetica"/>
      <w:b/>
      <w:caps/>
      <w:sz w:val="16"/>
    </w:rPr>
  </w:style>
  <w:style w:type="paragraph" w:styleId="BodyText">
    <w:name w:val="Body Text"/>
    <w:basedOn w:val="Normal"/>
    <w:rsid w:val="00C1320D"/>
    <w:rPr>
      <w:rFonts w:ascii="Helvetica" w:hAnsi="Helvetica"/>
      <w:b/>
      <w:sz w:val="16"/>
    </w:rPr>
  </w:style>
  <w:style w:type="paragraph" w:styleId="Header">
    <w:name w:val="header"/>
    <w:basedOn w:val="Normal"/>
    <w:link w:val="HeaderChar"/>
    <w:rsid w:val="00C1320D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C1320D"/>
    <w:rPr>
      <w:rFonts w:ascii="Arial" w:hAnsi="Arial"/>
      <w:color w:val="000080"/>
    </w:rPr>
  </w:style>
  <w:style w:type="paragraph" w:styleId="Footer">
    <w:name w:val="footer"/>
    <w:basedOn w:val="Normal"/>
    <w:link w:val="FooterChar"/>
    <w:uiPriority w:val="99"/>
    <w:rsid w:val="00C1320D"/>
    <w:pPr>
      <w:tabs>
        <w:tab w:val="center" w:pos="4320"/>
        <w:tab w:val="right" w:pos="8640"/>
      </w:tabs>
      <w:spacing w:before="280"/>
    </w:pPr>
    <w:rPr>
      <w:sz w:val="12"/>
    </w:rPr>
  </w:style>
  <w:style w:type="paragraph" w:customStyle="1" w:styleId="LHDA">
    <w:name w:val="LHDA"/>
    <w:basedOn w:val="Title"/>
    <w:rsid w:val="00C1320D"/>
    <w:rPr>
      <w:rFonts w:ascii="Arial" w:hAnsi="Arial"/>
      <w:caps/>
      <w:color w:val="000080"/>
    </w:rPr>
  </w:style>
  <w:style w:type="paragraph" w:styleId="BalloonText">
    <w:name w:val="Balloon Text"/>
    <w:basedOn w:val="Normal"/>
    <w:semiHidden/>
    <w:rsid w:val="00C1320D"/>
    <w:rPr>
      <w:rFonts w:ascii="Tahoma" w:hAnsi="Tahoma" w:cs="Helvetica"/>
      <w:sz w:val="16"/>
      <w:szCs w:val="16"/>
    </w:rPr>
  </w:style>
  <w:style w:type="paragraph" w:customStyle="1" w:styleId="BlackDODSeal">
    <w:name w:val="BlackDODSeal"/>
    <w:rsid w:val="00C1320D"/>
    <w:pPr>
      <w:jc w:val="center"/>
    </w:pPr>
    <w:rPr>
      <w:rFonts w:ascii="Arial" w:hAnsi="Arial"/>
      <w:b/>
      <w:caps/>
      <w:color w:val="000000"/>
      <w:sz w:val="22"/>
    </w:rPr>
  </w:style>
  <w:style w:type="paragraph" w:styleId="BodyTextIndent">
    <w:name w:val="Body Text Indent"/>
    <w:basedOn w:val="Normal"/>
    <w:link w:val="BodyTextIndentChar"/>
    <w:rsid w:val="00C1320D"/>
    <w:pPr>
      <w:ind w:left="720"/>
    </w:pPr>
    <w:rPr>
      <w:sz w:val="24"/>
    </w:rPr>
  </w:style>
  <w:style w:type="paragraph" w:styleId="BodyTextIndent2">
    <w:name w:val="Body Text Indent 2"/>
    <w:basedOn w:val="Normal"/>
    <w:rsid w:val="00C1320D"/>
    <w:pPr>
      <w:ind w:firstLine="720"/>
    </w:pPr>
    <w:rPr>
      <w:sz w:val="24"/>
    </w:rPr>
  </w:style>
  <w:style w:type="paragraph" w:styleId="Caption">
    <w:name w:val="caption"/>
    <w:basedOn w:val="Normal"/>
    <w:next w:val="Normal"/>
    <w:qFormat/>
    <w:rsid w:val="00CD01D5"/>
    <w:pPr>
      <w:jc w:val="center"/>
    </w:pPr>
    <w:rPr>
      <w:rFonts w:cs="Arial"/>
      <w:sz w:val="24"/>
    </w:rPr>
  </w:style>
  <w:style w:type="character" w:styleId="Hyperlink">
    <w:name w:val="Hyperlink"/>
    <w:basedOn w:val="DefaultParagraphFont"/>
    <w:rsid w:val="00F75CAC"/>
    <w:rPr>
      <w:color w:val="0000FF"/>
      <w:u w:val="single"/>
    </w:rPr>
  </w:style>
  <w:style w:type="paragraph" w:customStyle="1" w:styleId="Default">
    <w:name w:val="Default"/>
    <w:rsid w:val="004041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6">
    <w:name w:val="p6"/>
    <w:basedOn w:val="Normal"/>
    <w:rsid w:val="00404184"/>
    <w:pPr>
      <w:widowControl w:val="0"/>
      <w:tabs>
        <w:tab w:val="left" w:pos="805"/>
        <w:tab w:val="left" w:pos="3588"/>
      </w:tabs>
      <w:autoSpaceDE w:val="0"/>
      <w:autoSpaceDN w:val="0"/>
      <w:adjustRightInd w:val="0"/>
      <w:spacing w:line="277" w:lineRule="atLeast"/>
      <w:ind w:left="3588" w:hanging="27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F1790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4F1790"/>
    <w:pPr>
      <w:spacing w:before="100" w:beforeAutospacing="1" w:after="100" w:afterAutospacing="1" w:line="260" w:lineRule="atLeast"/>
    </w:pPr>
    <w:rPr>
      <w:rFonts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F1790"/>
    <w:pPr>
      <w:ind w:left="720"/>
      <w:contextualSpacing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15F15"/>
    <w:rPr>
      <w:rFonts w:ascii="Arial" w:hAnsi="Arial"/>
      <w:sz w:val="12"/>
    </w:rPr>
  </w:style>
  <w:style w:type="character" w:customStyle="1" w:styleId="HeaderChar">
    <w:name w:val="Header Char"/>
    <w:basedOn w:val="DefaultParagraphFont"/>
    <w:link w:val="Header"/>
    <w:rsid w:val="00AD3D40"/>
    <w:rPr>
      <w:rFonts w:ascii="Arial" w:hAnsi="Arial"/>
      <w:sz w:val="22"/>
    </w:rPr>
  </w:style>
  <w:style w:type="character" w:customStyle="1" w:styleId="TitleChar">
    <w:name w:val="Title Char"/>
    <w:basedOn w:val="DefaultParagraphFont"/>
    <w:link w:val="Title"/>
    <w:rsid w:val="007E458C"/>
    <w:rPr>
      <w:rFonts w:ascii="Helvetica" w:hAnsi="Helvetica"/>
      <w:b/>
      <w:bCs/>
      <w:sz w:val="22"/>
    </w:rPr>
  </w:style>
  <w:style w:type="paragraph" w:styleId="NoSpacing">
    <w:name w:val="No Spacing"/>
    <w:uiPriority w:val="1"/>
    <w:qFormat/>
    <w:rsid w:val="00F33371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297B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7BC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97BC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9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7BC6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brooksja\Desktop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EF325-3B60-4650-8955-824558CD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the Army Letterhead</vt:lpstr>
    </vt:vector>
  </TitlesOfParts>
  <Company>United States Army Publishing Agency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the Army Letterhead</dc:title>
  <dc:creator>USA RDAISA</dc:creator>
  <cp:keywords>DA Letterhead Template</cp:keywords>
  <cp:lastModifiedBy>Default User</cp:lastModifiedBy>
  <cp:revision>3</cp:revision>
  <cp:lastPrinted>2012-07-19T18:55:00Z</cp:lastPrinted>
  <dcterms:created xsi:type="dcterms:W3CDTF">2014-04-03T20:32:00Z</dcterms:created>
  <dcterms:modified xsi:type="dcterms:W3CDTF">2016-05-05T21:48:00Z</dcterms:modified>
</cp:coreProperties>
</file>